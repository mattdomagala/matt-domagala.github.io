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5CCFB938" w14:textId="77777777" w:rsidTr="00D22188">
        <w:tc>
          <w:tcPr>
            <w:tcW w:w="9360" w:type="dxa"/>
          </w:tcPr>
          <w:p w14:paraId="295C810E" w14:textId="5FB1E82B" w:rsidR="00384F21" w:rsidRPr="00A26FE9" w:rsidRDefault="00A8784E" w:rsidP="001703CC">
            <w:pPr>
              <w:pStyle w:val="Heading2"/>
              <w:jc w:val="center"/>
              <w:outlineLvl w:val="1"/>
              <w:rPr>
                <w:rFonts w:ascii="Baskerville Old Face" w:hAnsi="Baskerville Old Face"/>
                <w:sz w:val="56"/>
                <w:szCs w:val="56"/>
              </w:rPr>
            </w:pPr>
            <w:bookmarkStart w:id="0" w:name="_Hlk506846008"/>
            <w:r w:rsidRPr="00A26FE9">
              <w:rPr>
                <w:rFonts w:ascii="Baskerville Old Face" w:hAnsi="Baskerville Old Face"/>
                <w:sz w:val="56"/>
                <w:szCs w:val="56"/>
              </w:rPr>
              <w:t>Matthew S. Domagala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E6D69" w:rsidRPr="009E6D69" w14:paraId="357E4EC4" w14:textId="77777777" w:rsidTr="00D22188">
        <w:trPr>
          <w:trHeight w:val="598"/>
        </w:trPr>
        <w:tc>
          <w:tcPr>
            <w:tcW w:w="4680" w:type="dxa"/>
          </w:tcPr>
          <w:p w14:paraId="28018FF5" w14:textId="0E88A936" w:rsidR="00910CBB" w:rsidRPr="00AE0B79" w:rsidRDefault="00A8784E" w:rsidP="00F14524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AE0B79">
              <w:rPr>
                <w:rFonts w:ascii="Times New Roman" w:hAnsi="Times New Roman" w:cs="Times New Roman"/>
                <w:sz w:val="24"/>
                <w:szCs w:val="24"/>
              </w:rPr>
              <w:t>(708) 446 0517</w:t>
            </w:r>
          </w:p>
          <w:p w14:paraId="0371A6DF" w14:textId="77777777" w:rsidR="00A73A03" w:rsidRDefault="00A8784E" w:rsidP="00F14524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AE0B79">
              <w:rPr>
                <w:rFonts w:ascii="Times New Roman" w:hAnsi="Times New Roman" w:cs="Times New Roman"/>
                <w:sz w:val="24"/>
                <w:szCs w:val="24"/>
              </w:rPr>
              <w:t>13736 82</w:t>
            </w:r>
            <w:r w:rsidRPr="00AE0B7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AE0B79">
              <w:rPr>
                <w:rFonts w:ascii="Times New Roman" w:hAnsi="Times New Roman" w:cs="Times New Roman"/>
                <w:sz w:val="24"/>
                <w:szCs w:val="24"/>
              </w:rPr>
              <w:t xml:space="preserve"> Pl.</w:t>
            </w:r>
          </w:p>
          <w:p w14:paraId="5EFC7215" w14:textId="3A1B62AC" w:rsidR="00910CBB" w:rsidRPr="00AE0B79" w:rsidRDefault="00A8784E" w:rsidP="00F14524">
            <w:pPr>
              <w:pStyle w:val="ContactInfo"/>
              <w:rPr>
                <w:rFonts w:ascii="Times New Roman" w:hAnsi="Times New Roman" w:cs="Times New Roman"/>
                <w:sz w:val="24"/>
                <w:szCs w:val="24"/>
              </w:rPr>
            </w:pPr>
            <w:r w:rsidRPr="00AE0B79">
              <w:rPr>
                <w:rFonts w:ascii="Times New Roman" w:hAnsi="Times New Roman" w:cs="Times New Roman"/>
                <w:sz w:val="24"/>
                <w:szCs w:val="24"/>
              </w:rPr>
              <w:t>Orland Park, IL 60462</w:t>
            </w:r>
          </w:p>
        </w:tc>
        <w:tc>
          <w:tcPr>
            <w:tcW w:w="4680" w:type="dxa"/>
          </w:tcPr>
          <w:p w14:paraId="15B185CB" w14:textId="4523972A" w:rsidR="00910CBB" w:rsidRPr="009E6D69" w:rsidRDefault="00A8784E" w:rsidP="00AE0B79">
            <w:pPr>
              <w:pStyle w:val="ContactInfo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6D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mattdomagala1@gmail.com</w:t>
            </w:r>
          </w:p>
          <w:p w14:paraId="56668161" w14:textId="51D258AC" w:rsidR="00910CBB" w:rsidRPr="009E6D69" w:rsidRDefault="00A8784E" w:rsidP="00AE0B79">
            <w:pPr>
              <w:pStyle w:val="ContactInfoRight"/>
              <w:rPr>
                <w:color w:val="auto"/>
                <w:sz w:val="24"/>
                <w:szCs w:val="24"/>
              </w:rPr>
            </w:pPr>
            <w:r w:rsidRPr="009E6D6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linkedin.com/in/mattdomagala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1350"/>
        <w:gridCol w:w="8010"/>
      </w:tblGrid>
      <w:tr w:rsidR="00910CBB" w:rsidRPr="00A8784E" w14:paraId="3D562DA0" w14:textId="77777777" w:rsidTr="0070721A">
        <w:tc>
          <w:tcPr>
            <w:tcW w:w="135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911FFF9" w14:textId="1FDC45D9" w:rsidR="00910CBB" w:rsidRPr="00AE0B79" w:rsidRDefault="007825F5" w:rsidP="007825F5">
            <w:pPr>
              <w:pStyle w:val="Heading2"/>
              <w:jc w:val="center"/>
              <w:rPr>
                <w:rFonts w:ascii="Times New Roman" w:hAnsi="Times New Roman" w:cs="Times New Roman"/>
              </w:rPr>
            </w:pPr>
            <w:r w:rsidRPr="00AE0B79">
              <w:rPr>
                <w:rFonts w:ascii="Times New Roman" w:hAnsi="Times New Roman" w:cs="Times New Roman"/>
              </w:rPr>
              <w:t>Work Experience</w:t>
            </w:r>
          </w:p>
        </w:tc>
        <w:tc>
          <w:tcPr>
            <w:tcW w:w="801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E4DA22B" w14:textId="73FB1FBA" w:rsidR="00712F09" w:rsidRPr="00050D46" w:rsidRDefault="00712F09" w:rsidP="00712F09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Electric Hotel, 2/2018 – Present</w:t>
            </w:r>
          </w:p>
          <w:p w14:paraId="03FD088D" w14:textId="00BE9C87" w:rsidR="00050D46" w:rsidRPr="00050D46" w:rsidRDefault="00050D46" w:rsidP="00050D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VIP Host</w:t>
            </w:r>
          </w:p>
          <w:p w14:paraId="03714774" w14:textId="551E10C3" w:rsidR="001E65B1" w:rsidRPr="00050D46" w:rsidRDefault="001E65B1" w:rsidP="001E65B1">
            <w:pPr>
              <w:pStyle w:val="ListBullet"/>
              <w:rPr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 xml:space="preserve">Book and </w:t>
            </w:r>
            <w:r w:rsidR="001344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anage table service clients</w:t>
            </w:r>
          </w:p>
          <w:p w14:paraId="4EA6723E" w14:textId="75B916E5" w:rsidR="00712F09" w:rsidRPr="00050D46" w:rsidRDefault="00625EDA" w:rsidP="00712F09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theMID</w:t>
            </w:r>
            <w:proofErr w:type="spellEnd"/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 6/2018 – 2/2019</w:t>
            </w:r>
          </w:p>
          <w:p w14:paraId="515EC8E4" w14:textId="3E840FCA" w:rsidR="00625EDA" w:rsidRPr="00050D46" w:rsidRDefault="00625EDA" w:rsidP="00625E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VIP Host / Assistant Manager</w:t>
            </w:r>
          </w:p>
          <w:p w14:paraId="24E85706" w14:textId="2D60CC13" w:rsidR="00625EDA" w:rsidRPr="00050D46" w:rsidRDefault="00572481" w:rsidP="0057248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 xml:space="preserve">Book and </w:t>
            </w:r>
            <w:r w:rsidR="0013441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bookmarkStart w:id="1" w:name="_GoBack"/>
            <w:bookmarkEnd w:id="1"/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anage table service clients</w:t>
            </w:r>
          </w:p>
          <w:p w14:paraId="14C42723" w14:textId="172055FA" w:rsidR="007C1CFC" w:rsidRPr="00050D46" w:rsidRDefault="007C1CFC" w:rsidP="0057248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Experience with Aloha</w:t>
            </w:r>
          </w:p>
          <w:p w14:paraId="4E8F1F27" w14:textId="3AEC2711" w:rsidR="007C1CFC" w:rsidRPr="00050D46" w:rsidRDefault="007C1CFC" w:rsidP="00572481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sz w:val="24"/>
                <w:szCs w:val="24"/>
              </w:rPr>
              <w:t>Assist bartenders with their checkout</w:t>
            </w:r>
          </w:p>
          <w:p w14:paraId="7295E160" w14:textId="601A563B" w:rsidR="00910CBB" w:rsidRPr="00050D46" w:rsidRDefault="00A8784E" w:rsidP="00AE7A54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Tint To U, 7/2015</w:t>
            </w:r>
            <w:r w:rsidR="00EE0B8D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5/2017</w:t>
            </w:r>
          </w:p>
          <w:p w14:paraId="11B9268A" w14:textId="070847E4" w:rsidR="00DA2923" w:rsidRPr="00050D46" w:rsidRDefault="00A8784E" w:rsidP="001A2DAF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Window Film Installer</w:t>
            </w:r>
          </w:p>
          <w:p w14:paraId="7EDB6285" w14:textId="149D470D" w:rsidR="00A7384D" w:rsidRPr="00050D46" w:rsidRDefault="00A8784E" w:rsidP="00D13586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Worked with co-workers to service customers</w:t>
            </w:r>
            <w:r w:rsidR="00343A34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’ cars</w:t>
            </w:r>
          </w:p>
          <w:p w14:paraId="738A1D8E" w14:textId="6F267851" w:rsidR="005E7ED8" w:rsidRPr="00050D46" w:rsidRDefault="005E7ED8" w:rsidP="00A950F6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Met customer demands</w:t>
            </w:r>
          </w:p>
          <w:p w14:paraId="31E2A8BF" w14:textId="56E2696E" w:rsidR="00A02102" w:rsidRPr="00050D46" w:rsidRDefault="00A02102" w:rsidP="00A950F6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Recorded inventory each week</w:t>
            </w:r>
          </w:p>
          <w:p w14:paraId="2EABA85D" w14:textId="7DA675A9" w:rsidR="00D13586" w:rsidRPr="00050D46" w:rsidRDefault="00DA2923" w:rsidP="00EE0B8D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Family Hyundai, 9/2014</w:t>
            </w:r>
            <w:r w:rsidR="00EE0B8D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5/2015</w:t>
            </w:r>
          </w:p>
          <w:p w14:paraId="0A66C976" w14:textId="3A98B24D" w:rsidR="00D13586" w:rsidRPr="00050D46" w:rsidRDefault="00DA2923" w:rsidP="00D13586">
            <w:pPr>
              <w:tabs>
                <w:tab w:val="left" w:pos="1891"/>
              </w:tabs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Service Porter</w:t>
            </w:r>
          </w:p>
          <w:p w14:paraId="244B66E5" w14:textId="71F61940" w:rsidR="00910CBB" w:rsidRPr="00050D46" w:rsidRDefault="00A950F6" w:rsidP="00B656B9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Responded to all customer inquiries thoroughly and professionally</w:t>
            </w:r>
          </w:p>
          <w:p w14:paraId="2A7E2098" w14:textId="4FBD78CB" w:rsidR="00B656B9" w:rsidRPr="00050D46" w:rsidRDefault="00A950F6" w:rsidP="00B656B9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Referred un</w:t>
            </w:r>
            <w:r w:rsidR="00A7384D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settled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customer grievances to</w:t>
            </w:r>
            <w:r w:rsidR="00A7384D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certain 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departments for further investigation</w:t>
            </w:r>
          </w:p>
          <w:p w14:paraId="2B6E9788" w14:textId="46813607" w:rsidR="00A950F6" w:rsidRPr="00050D46" w:rsidRDefault="00A950F6" w:rsidP="00B656B9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Greeted customer</w:t>
            </w:r>
            <w:r w:rsidR="00385F2A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in a timely fashion, while quickly determining their needs</w:t>
            </w:r>
          </w:p>
          <w:p w14:paraId="169F0C2C" w14:textId="77777777" w:rsidR="00A950F6" w:rsidRPr="00050D46" w:rsidRDefault="00A950F6" w:rsidP="00B656B9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Facilitated presentations of the cars to enhance customer satisfaction</w:t>
            </w:r>
          </w:p>
          <w:p w14:paraId="6EA2B013" w14:textId="7F60A428" w:rsidR="00A950F6" w:rsidRPr="00050D46" w:rsidRDefault="00A950F6" w:rsidP="00A950F6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Delta Sonic, 7/2012 – 8/2014</w:t>
            </w:r>
          </w:p>
          <w:p w14:paraId="53EDB403" w14:textId="7BB97DBF" w:rsidR="00A950F6" w:rsidRPr="00050D46" w:rsidRDefault="00A950F6" w:rsidP="00A950F6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Express Certified Technician, Paint Specialist</w:t>
            </w:r>
          </w:p>
          <w:p w14:paraId="7BB72D6A" w14:textId="6F9BB661" w:rsidR="00A93A1B" w:rsidRPr="00050D46" w:rsidRDefault="00A950F6" w:rsidP="004140F7">
            <w:pPr>
              <w:pStyle w:val="ListBulle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Performed car-related services such as carpet, leather, and vinyl shampoos, wiping windows and body, waxing, vacuuming, etc.</w:t>
            </w:r>
          </w:p>
        </w:tc>
      </w:tr>
      <w:tr w:rsidR="00910CBB" w:rsidRPr="00A8784E" w14:paraId="21469975" w14:textId="77777777" w:rsidTr="0070721A">
        <w:sdt>
          <w:sdtPr>
            <w:rPr>
              <w:sz w:val="24"/>
              <w:szCs w:val="24"/>
            </w:rPr>
            <w:alias w:val="Education:"/>
            <w:tag w:val="Education:"/>
            <w:id w:val="5444174"/>
            <w:placeholder>
              <w:docPart w:val="6854CCE349A64DAEB47F29ED821EC56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350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2E211F2E" w14:textId="77777777" w:rsidR="00910CBB" w:rsidRPr="00A8784E" w:rsidRDefault="004513B2" w:rsidP="007825F5">
                <w:pPr>
                  <w:pStyle w:val="Heading1"/>
                  <w:jc w:val="center"/>
                  <w:rPr>
                    <w:sz w:val="24"/>
                    <w:szCs w:val="24"/>
                  </w:rPr>
                </w:pPr>
                <w:r w:rsidRPr="00AE0B79">
                  <w:rPr>
                    <w:rStyle w:val="Heading2Char"/>
                    <w:rFonts w:ascii="Times New Roman" w:hAnsi="Times New Roman" w:cs="Times New Roman"/>
                    <w:b/>
                    <w:sz w:val="24"/>
                    <w:szCs w:val="24"/>
                  </w:rPr>
                  <w:t>Education</w:t>
                </w:r>
              </w:p>
            </w:tc>
          </w:sdtContent>
        </w:sdt>
        <w:tc>
          <w:tcPr>
            <w:tcW w:w="801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7B5E933" w14:textId="33FEBB25" w:rsidR="00910CBB" w:rsidRDefault="00E13261" w:rsidP="00B656B9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Northern Illinois University</w:t>
            </w:r>
            <w:r w:rsidR="00B656B9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DeKalb, IL</w:t>
            </w:r>
            <w:r w:rsidR="00B656B9"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Operations Management &amp; Information Systems</w:t>
            </w:r>
          </w:p>
          <w:p w14:paraId="6F659E9D" w14:textId="252AE6A7" w:rsidR="00E13261" w:rsidRDefault="00050D46" w:rsidP="00AF2F4D">
            <w:pPr>
              <w:rPr>
                <w:rFonts w:ascii="Times New Roman" w:hAnsi="Times New Roman" w:cs="Times New Roman"/>
              </w:rPr>
            </w:pPr>
            <w:r w:rsidRPr="00AF2F4D">
              <w:rPr>
                <w:rFonts w:ascii="Times New Roman" w:hAnsi="Times New Roman" w:cs="Times New Roman"/>
              </w:rPr>
              <w:t xml:space="preserve">B.S. </w:t>
            </w:r>
            <w:r w:rsidR="00AF2F4D" w:rsidRPr="00AF2F4D">
              <w:rPr>
                <w:rFonts w:ascii="Times New Roman" w:hAnsi="Times New Roman" w:cs="Times New Roman"/>
              </w:rPr>
              <w:t>Operations Management &amp; Information Systems</w:t>
            </w:r>
          </w:p>
          <w:p w14:paraId="79DF4944" w14:textId="77777777" w:rsidR="00AF2F4D" w:rsidRPr="00AF2F4D" w:rsidRDefault="00AF2F4D" w:rsidP="00AF2F4D">
            <w:pPr>
              <w:rPr>
                <w:rFonts w:ascii="Times New Roman" w:hAnsi="Times New Roman" w:cs="Times New Roman"/>
              </w:rPr>
            </w:pPr>
          </w:p>
          <w:p w14:paraId="400543CE" w14:textId="1A422EE0" w:rsidR="00E13261" w:rsidRPr="00050D46" w:rsidRDefault="00E13261" w:rsidP="00AF2F4D">
            <w:pPr>
              <w:pStyle w:val="Heading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0D4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Moraine Valley Community College – Palos Hills, IL </w:t>
            </w:r>
          </w:p>
          <w:p w14:paraId="6CAF6F1D" w14:textId="16DE9202" w:rsidR="00E13261" w:rsidRPr="00050D46" w:rsidRDefault="00AF2F4D" w:rsidP="00AF2F4D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A.S. </w:t>
            </w:r>
          </w:p>
        </w:tc>
      </w:tr>
      <w:bookmarkEnd w:id="0"/>
    </w:tbl>
    <w:p w14:paraId="39284535" w14:textId="0B664F09" w:rsidR="007A2648" w:rsidRPr="00A8784E" w:rsidRDefault="007A2648" w:rsidP="007A2648">
      <w:pPr>
        <w:pStyle w:val="NoSpacing"/>
        <w:rPr>
          <w:sz w:val="24"/>
          <w:szCs w:val="24"/>
        </w:rPr>
      </w:pPr>
    </w:p>
    <w:sectPr w:rsidR="007A2648" w:rsidRPr="00A8784E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29A9E" w14:textId="77777777" w:rsidR="003058E8" w:rsidRDefault="003058E8">
      <w:r>
        <w:separator/>
      </w:r>
    </w:p>
  </w:endnote>
  <w:endnote w:type="continuationSeparator" w:id="0">
    <w:p w14:paraId="57C3AC96" w14:textId="77777777" w:rsidR="003058E8" w:rsidRDefault="0030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D4386" w14:textId="174C5F31"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D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0232A" w14:textId="77777777" w:rsidR="003058E8" w:rsidRDefault="003058E8">
      <w:r>
        <w:separator/>
      </w:r>
    </w:p>
  </w:footnote>
  <w:footnote w:type="continuationSeparator" w:id="0">
    <w:p w14:paraId="7ABF31FA" w14:textId="77777777" w:rsidR="003058E8" w:rsidRDefault="00305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EAD3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6B8146A" wp14:editId="5EF3E0A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5A7DA89E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6AEBB" w14:textId="77777777"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CFE3EB5" wp14:editId="50B890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46BBB94D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8C316A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D26E5"/>
    <w:multiLevelType w:val="hybridMultilevel"/>
    <w:tmpl w:val="CA96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42CF5"/>
    <w:multiLevelType w:val="hybridMultilevel"/>
    <w:tmpl w:val="C55C1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80A07"/>
    <w:multiLevelType w:val="hybridMultilevel"/>
    <w:tmpl w:val="D152D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4E"/>
    <w:rsid w:val="0001722C"/>
    <w:rsid w:val="00024E30"/>
    <w:rsid w:val="00045CE7"/>
    <w:rsid w:val="00050D46"/>
    <w:rsid w:val="00066481"/>
    <w:rsid w:val="000B0241"/>
    <w:rsid w:val="00102CBC"/>
    <w:rsid w:val="0010561C"/>
    <w:rsid w:val="00127BC3"/>
    <w:rsid w:val="00134417"/>
    <w:rsid w:val="00152335"/>
    <w:rsid w:val="001703CC"/>
    <w:rsid w:val="001A2DAF"/>
    <w:rsid w:val="001E5C69"/>
    <w:rsid w:val="001E65B1"/>
    <w:rsid w:val="001F30A4"/>
    <w:rsid w:val="002001BF"/>
    <w:rsid w:val="002275F6"/>
    <w:rsid w:val="00243B94"/>
    <w:rsid w:val="00247188"/>
    <w:rsid w:val="00261DE3"/>
    <w:rsid w:val="00267108"/>
    <w:rsid w:val="00273D5A"/>
    <w:rsid w:val="002B7E4E"/>
    <w:rsid w:val="002D668A"/>
    <w:rsid w:val="002F22D0"/>
    <w:rsid w:val="003058E8"/>
    <w:rsid w:val="00307B41"/>
    <w:rsid w:val="003105DA"/>
    <w:rsid w:val="00343A34"/>
    <w:rsid w:val="003755F2"/>
    <w:rsid w:val="00384F21"/>
    <w:rsid w:val="00385F2A"/>
    <w:rsid w:val="003E2599"/>
    <w:rsid w:val="00413583"/>
    <w:rsid w:val="004140F7"/>
    <w:rsid w:val="00444D2C"/>
    <w:rsid w:val="004513B2"/>
    <w:rsid w:val="00474BB6"/>
    <w:rsid w:val="0048154B"/>
    <w:rsid w:val="004A13BA"/>
    <w:rsid w:val="004B46B6"/>
    <w:rsid w:val="004B572C"/>
    <w:rsid w:val="004F0D01"/>
    <w:rsid w:val="00525C3F"/>
    <w:rsid w:val="00531EC3"/>
    <w:rsid w:val="005326BB"/>
    <w:rsid w:val="00572481"/>
    <w:rsid w:val="0058321E"/>
    <w:rsid w:val="005B5D7C"/>
    <w:rsid w:val="005C3A84"/>
    <w:rsid w:val="005E7ED8"/>
    <w:rsid w:val="00617226"/>
    <w:rsid w:val="00625EDA"/>
    <w:rsid w:val="00647056"/>
    <w:rsid w:val="006704FF"/>
    <w:rsid w:val="00673C26"/>
    <w:rsid w:val="006B4888"/>
    <w:rsid w:val="006C7662"/>
    <w:rsid w:val="006D2999"/>
    <w:rsid w:val="006E1E22"/>
    <w:rsid w:val="0070721A"/>
    <w:rsid w:val="00712F09"/>
    <w:rsid w:val="00730614"/>
    <w:rsid w:val="007666C8"/>
    <w:rsid w:val="007825F5"/>
    <w:rsid w:val="007A2648"/>
    <w:rsid w:val="007C1CFC"/>
    <w:rsid w:val="008F1622"/>
    <w:rsid w:val="00910CBB"/>
    <w:rsid w:val="00923D54"/>
    <w:rsid w:val="00933AC4"/>
    <w:rsid w:val="00937324"/>
    <w:rsid w:val="00974B76"/>
    <w:rsid w:val="009C4F82"/>
    <w:rsid w:val="009E6D69"/>
    <w:rsid w:val="009F50CC"/>
    <w:rsid w:val="00A02102"/>
    <w:rsid w:val="00A26FE9"/>
    <w:rsid w:val="00A6738E"/>
    <w:rsid w:val="00A7384D"/>
    <w:rsid w:val="00A73A03"/>
    <w:rsid w:val="00A82412"/>
    <w:rsid w:val="00A8784E"/>
    <w:rsid w:val="00A90A26"/>
    <w:rsid w:val="00A93A1B"/>
    <w:rsid w:val="00A950F6"/>
    <w:rsid w:val="00A9541B"/>
    <w:rsid w:val="00AA4E22"/>
    <w:rsid w:val="00AA6298"/>
    <w:rsid w:val="00AD1F23"/>
    <w:rsid w:val="00AE0B79"/>
    <w:rsid w:val="00AE7A54"/>
    <w:rsid w:val="00AF2F4D"/>
    <w:rsid w:val="00AF3A64"/>
    <w:rsid w:val="00AF7026"/>
    <w:rsid w:val="00B1053A"/>
    <w:rsid w:val="00B44326"/>
    <w:rsid w:val="00B656B9"/>
    <w:rsid w:val="00B67141"/>
    <w:rsid w:val="00B71752"/>
    <w:rsid w:val="00BA63C2"/>
    <w:rsid w:val="00C23BE0"/>
    <w:rsid w:val="00C87C9D"/>
    <w:rsid w:val="00CB74DD"/>
    <w:rsid w:val="00CC1D1E"/>
    <w:rsid w:val="00CC7FC2"/>
    <w:rsid w:val="00CD5910"/>
    <w:rsid w:val="00D13586"/>
    <w:rsid w:val="00D17647"/>
    <w:rsid w:val="00D207B5"/>
    <w:rsid w:val="00D22188"/>
    <w:rsid w:val="00D3025A"/>
    <w:rsid w:val="00D313CE"/>
    <w:rsid w:val="00D835A4"/>
    <w:rsid w:val="00DA2923"/>
    <w:rsid w:val="00DA6873"/>
    <w:rsid w:val="00E02D4E"/>
    <w:rsid w:val="00E13261"/>
    <w:rsid w:val="00E20F9E"/>
    <w:rsid w:val="00E40A3E"/>
    <w:rsid w:val="00E5147C"/>
    <w:rsid w:val="00E9289A"/>
    <w:rsid w:val="00EB1948"/>
    <w:rsid w:val="00EC0619"/>
    <w:rsid w:val="00EE0B8D"/>
    <w:rsid w:val="00EF3FCF"/>
    <w:rsid w:val="00F068E1"/>
    <w:rsid w:val="00F14524"/>
    <w:rsid w:val="00F9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88945"/>
  <w15:docId w15:val="{A0287CF6-34BC-4109-8A8E-94695E6F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DA6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%20Domagal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854CCE349A64DAEB47F29ED821EC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00B4C-3377-4B67-8C5C-71D16AEBD980}"/>
      </w:docPartPr>
      <w:docPartBody>
        <w:p w:rsidR="00504DB3" w:rsidRDefault="00E87629">
          <w:pPr>
            <w:pStyle w:val="6854CCE349A64DAEB47F29ED821EC56F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E3"/>
    <w:rsid w:val="0014204E"/>
    <w:rsid w:val="00504DB3"/>
    <w:rsid w:val="006C168C"/>
    <w:rsid w:val="009C0AE3"/>
    <w:rsid w:val="00C06829"/>
    <w:rsid w:val="00C218A4"/>
    <w:rsid w:val="00C3777A"/>
    <w:rsid w:val="00E87629"/>
    <w:rsid w:val="00EF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290DFD2F2C4EE4AB2A6688B2241802">
    <w:name w:val="F1290DFD2F2C4EE4AB2A6688B2241802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7CA78227AA5B45A08141EEBFF7C9013F">
    <w:name w:val="7CA78227AA5B45A08141EEBFF7C9013F"/>
  </w:style>
  <w:style w:type="paragraph" w:customStyle="1" w:styleId="8147CACBA8F84216A3485CF2BA141AFB">
    <w:name w:val="8147CACBA8F84216A3485CF2BA141AFB"/>
  </w:style>
  <w:style w:type="paragraph" w:customStyle="1" w:styleId="F35398202A00410F9442B0E5F1ED1F6B">
    <w:name w:val="F35398202A00410F9442B0E5F1ED1F6B"/>
  </w:style>
  <w:style w:type="paragraph" w:customStyle="1" w:styleId="6AA48FA0155146528968B0839317746C">
    <w:name w:val="6AA48FA0155146528968B0839317746C"/>
  </w:style>
  <w:style w:type="paragraph" w:customStyle="1" w:styleId="B472471E09AC412985706E2E83F36658">
    <w:name w:val="B472471E09AC412985706E2E83F36658"/>
  </w:style>
  <w:style w:type="paragraph" w:customStyle="1" w:styleId="E6B41D406E8242F18DDA821A0F810026">
    <w:name w:val="E6B41D406E8242F18DDA821A0F810026"/>
  </w:style>
  <w:style w:type="paragraph" w:customStyle="1" w:styleId="BC5118E634EF48D1BD181E02FFED913D">
    <w:name w:val="BC5118E634EF48D1BD181E02FFED913D"/>
  </w:style>
  <w:style w:type="paragraph" w:customStyle="1" w:styleId="6A4BD5A61C644001A2471914B6115F36">
    <w:name w:val="6A4BD5A61C644001A2471914B6115F36"/>
  </w:style>
  <w:style w:type="paragraph" w:customStyle="1" w:styleId="DB32A10FFB574D6486CF13B19C626459">
    <w:name w:val="DB32A10FFB574D6486CF13B19C626459"/>
  </w:style>
  <w:style w:type="paragraph" w:customStyle="1" w:styleId="1B8996D0E75F4891ACBFDB22796E86B1">
    <w:name w:val="1B8996D0E75F4891ACBFDB22796E86B1"/>
  </w:style>
  <w:style w:type="paragraph" w:customStyle="1" w:styleId="9AD469BE655D473CAD509E9B6CF44693">
    <w:name w:val="9AD469BE655D473CAD509E9B6CF44693"/>
  </w:style>
  <w:style w:type="paragraph" w:customStyle="1" w:styleId="512E6DF82EF34C3E92E091E07156E6FC">
    <w:name w:val="512E6DF82EF34C3E92E091E07156E6FC"/>
  </w:style>
  <w:style w:type="paragraph" w:customStyle="1" w:styleId="E0476DBE3DF64AFA85EDBBA3BCA37CA0">
    <w:name w:val="E0476DBE3DF64AFA85EDBBA3BCA37CA0"/>
  </w:style>
  <w:style w:type="paragraph" w:customStyle="1" w:styleId="A8438AE2CC9B4D559A660C8AA9FF870C">
    <w:name w:val="A8438AE2CC9B4D559A660C8AA9FF870C"/>
  </w:style>
  <w:style w:type="paragraph" w:customStyle="1" w:styleId="183A084710A349E09686C0ACB839043F">
    <w:name w:val="183A084710A349E09686C0ACB839043F"/>
  </w:style>
  <w:style w:type="paragraph" w:customStyle="1" w:styleId="21EF0494124D47A2B3C40A7014FB785E">
    <w:name w:val="21EF0494124D47A2B3C40A7014FB785E"/>
  </w:style>
  <w:style w:type="paragraph" w:customStyle="1" w:styleId="919FA198FB2F4B7CBA182358BDC39C7A">
    <w:name w:val="919FA198FB2F4B7CBA182358BDC39C7A"/>
  </w:style>
  <w:style w:type="paragraph" w:customStyle="1" w:styleId="81CC990B307548929DC4251D61DD7558">
    <w:name w:val="81CC990B307548929DC4251D61DD7558"/>
  </w:style>
  <w:style w:type="paragraph" w:customStyle="1" w:styleId="F6F8036F67044237900E2E1182519C13">
    <w:name w:val="F6F8036F67044237900E2E1182519C13"/>
  </w:style>
  <w:style w:type="paragraph" w:customStyle="1" w:styleId="533021E0F83A42258B5408DA1EE6B512">
    <w:name w:val="533021E0F83A42258B5408DA1EE6B512"/>
  </w:style>
  <w:style w:type="paragraph" w:customStyle="1" w:styleId="FAFD0F9083F24FA9AAE9423139957F73">
    <w:name w:val="FAFD0F9083F24FA9AAE9423139957F73"/>
  </w:style>
  <w:style w:type="paragraph" w:customStyle="1" w:styleId="6854CCE349A64DAEB47F29ED821EC56F">
    <w:name w:val="6854CCE349A64DAEB47F29ED821EC56F"/>
  </w:style>
  <w:style w:type="paragraph" w:customStyle="1" w:styleId="19289362342248899108E516CDB139C2">
    <w:name w:val="19289362342248899108E516CDB139C2"/>
  </w:style>
  <w:style w:type="paragraph" w:customStyle="1" w:styleId="F98C99CFC0524693AE15BF51BD6498AC">
    <w:name w:val="F98C99CFC0524693AE15BF51BD6498AC"/>
  </w:style>
  <w:style w:type="paragraph" w:customStyle="1" w:styleId="E15A65A3F0544FF8BA6411109B399ED5">
    <w:name w:val="E15A65A3F0544FF8BA6411109B399ED5"/>
  </w:style>
  <w:style w:type="paragraph" w:customStyle="1" w:styleId="8E18D5AD03914681A16891640600C38B">
    <w:name w:val="8E18D5AD03914681A16891640600C38B"/>
  </w:style>
  <w:style w:type="paragraph" w:customStyle="1" w:styleId="F13BF46AE8B7497C9EA6FB72124C1DEE">
    <w:name w:val="F13BF46AE8B7497C9EA6FB72124C1DEE"/>
  </w:style>
  <w:style w:type="paragraph" w:customStyle="1" w:styleId="ACDDC966C9A44FCCACA94F16EF0BBBCE">
    <w:name w:val="ACDDC966C9A44FCCACA94F16EF0BBBCE"/>
  </w:style>
  <w:style w:type="paragraph" w:customStyle="1" w:styleId="46B2A750B07D450889B0B6CA73FC77C4">
    <w:name w:val="46B2A750B07D450889B0B6CA73FC77C4"/>
  </w:style>
  <w:style w:type="paragraph" w:customStyle="1" w:styleId="73A50152FAC344B2B5169295E7A527A5">
    <w:name w:val="73A50152FAC344B2B5169295E7A527A5"/>
  </w:style>
  <w:style w:type="paragraph" w:customStyle="1" w:styleId="EED09FCAB5284EE68A289A34D7F479E9">
    <w:name w:val="EED09FCAB5284EE68A289A34D7F479E9"/>
  </w:style>
  <w:style w:type="paragraph" w:customStyle="1" w:styleId="93BD9203E59D40BA865949F93EB13BA3">
    <w:name w:val="93BD9203E59D40BA865949F93EB13BA3"/>
  </w:style>
  <w:style w:type="paragraph" w:customStyle="1" w:styleId="2EAE809334194C909341A9B21BF8B74A">
    <w:name w:val="2EAE809334194C909341A9B21BF8B74A"/>
  </w:style>
  <w:style w:type="paragraph" w:customStyle="1" w:styleId="3CE14362133E4A3A8A76BC7003EB2075">
    <w:name w:val="3CE14362133E4A3A8A76BC7003EB2075"/>
  </w:style>
  <w:style w:type="paragraph" w:customStyle="1" w:styleId="5C569EB94A2E4454A5B42959DBEEA670">
    <w:name w:val="5C569EB94A2E4454A5B42959DBEEA670"/>
  </w:style>
  <w:style w:type="paragraph" w:customStyle="1" w:styleId="62E4B02FF86A470AAB4CC030F2617F97">
    <w:name w:val="62E4B02FF86A470AAB4CC030F2617F97"/>
    <w:rsid w:val="009C0AE3"/>
  </w:style>
  <w:style w:type="paragraph" w:customStyle="1" w:styleId="539EF88016D9413F9686B0C33CDE80D1">
    <w:name w:val="539EF88016D9413F9686B0C33CDE80D1"/>
    <w:rsid w:val="00504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1020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Domagala</dc:creator>
  <cp:lastModifiedBy>Matt Domagala</cp:lastModifiedBy>
  <cp:revision>35</cp:revision>
  <dcterms:created xsi:type="dcterms:W3CDTF">2018-02-20T04:20:00Z</dcterms:created>
  <dcterms:modified xsi:type="dcterms:W3CDTF">2019-04-09T22:52:00Z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